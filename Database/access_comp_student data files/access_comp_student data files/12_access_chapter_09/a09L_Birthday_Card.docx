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4E06" w:rsidRDefault="00721F54" w:rsidP="00721F54">
      <w:pPr>
        <w:tabs>
          <w:tab w:val="left" w:pos="4950"/>
        </w:tabs>
        <w:jc w:val="right"/>
      </w:pPr>
      <w:r>
        <w:rPr>
          <w:noProof/>
        </w:rPr>
        <w:drawing>
          <wp:inline distT="0" distB="0" distL="0" distR="0" wp14:editId="5AD1E9D5">
            <wp:extent cx="2549585" cy="1669514"/>
            <wp:effectExtent l="38100" t="38100" r="22165" b="25936"/>
            <wp:docPr id="1" name="Picture 1" descr="C:\Users\Nancy\Pictures\a09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ncy\Pictures\a09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818" cy="1672286"/>
                    </a:xfrm>
                    <a:prstGeom prst="rect">
                      <a:avLst/>
                    </a:prstGeom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  <a:ext uri="{53640926-AAD7-44D8-BBD7-CCE9431645EC}">
                        <a14:shadowObscured xmlns:a14="http://schemas.microsoft.com/office/drawing/2010/main" val="1"/>
                      </a:ext>
                    </a:extLst>
                  </pic:spPr>
                </pic:pic>
              </a:graphicData>
            </a:graphic>
          </wp:inline>
        </w:drawing>
      </w:r>
      <w:r w:rsidR="003A69B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editId="42CA5813">
                <wp:simplePos x="0" y="0"/>
                <wp:positionH relativeFrom="page">
                  <wp:posOffset>3638550</wp:posOffset>
                </wp:positionH>
                <wp:positionV relativeFrom="page">
                  <wp:posOffset>6235700</wp:posOffset>
                </wp:positionV>
                <wp:extent cx="3284220" cy="1884680"/>
                <wp:effectExtent l="0" t="0" r="1905" b="4445"/>
                <wp:wrapNone/>
                <wp:docPr id="13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4220" cy="1884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A4E06" w:rsidRPr="007C4409" w:rsidRDefault="00571427" w:rsidP="00370DF3">
                            <w:pPr>
                              <w:pStyle w:val="HappyBirthday"/>
                              <w:jc w:val="center"/>
                              <w:rPr>
                                <w:rFonts w:asciiTheme="minorHAnsi" w:hAnsiTheme="minorHAnsi"/>
                                <w:b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7C4409">
                              <w:rPr>
                                <w:rFonts w:asciiTheme="minorHAnsi" w:hAnsiTheme="minorHAnsi"/>
                                <w:b/>
                                <w:color w:val="FF0000"/>
                                <w:sz w:val="36"/>
                                <w:szCs w:val="36"/>
                              </w:rPr>
                              <w:t>Happ</w:t>
                            </w:r>
                            <w:r w:rsidR="005509F0" w:rsidRPr="007C4409">
                              <w:rPr>
                                <w:rFonts w:asciiTheme="minorHAnsi" w:hAnsiTheme="minorHAnsi"/>
                                <w:b/>
                                <w:color w:val="FF0000"/>
                                <w:sz w:val="36"/>
                                <w:szCs w:val="36"/>
                              </w:rPr>
                              <w:t>y Birthday</w:t>
                            </w:r>
                          </w:p>
                          <w:p w:rsidR="00571427" w:rsidRDefault="00571427" w:rsidP="00370DF3">
                            <w:pPr>
                              <w:pStyle w:val="HappyBirthday"/>
                              <w:jc w:val="center"/>
                            </w:pPr>
                            <w:bookmarkStart w:id="0" w:name="_GoBack"/>
                            <w:bookmarkEnd w:id="0"/>
                          </w:p>
                          <w:p w:rsidR="00571427" w:rsidRDefault="00571427" w:rsidP="00370DF3">
                            <w:pPr>
                              <w:pStyle w:val="HappyBirthday"/>
                              <w:jc w:val="center"/>
                            </w:pPr>
                          </w:p>
                          <w:p w:rsidR="00571427" w:rsidRDefault="00571427" w:rsidP="00370DF3">
                            <w:pPr>
                              <w:pStyle w:val="HappyBirthday"/>
                              <w:jc w:val="center"/>
                            </w:pPr>
                            <w:r>
                              <w:t xml:space="preserve">I hope you </w:t>
                            </w:r>
                            <w:r w:rsidR="00685E3F">
                              <w:t>enjoy</w:t>
                            </w:r>
                            <w:r>
                              <w:t xml:space="preserve"> your favorite</w:t>
                            </w:r>
                          </w:p>
                          <w:p w:rsidR="00571427" w:rsidRDefault="00571427" w:rsidP="00370DF3">
                            <w:pPr>
                              <w:pStyle w:val="HappyBirthday"/>
                              <w:jc w:val="center"/>
                            </w:pPr>
                            <w:r>
                              <w:t>Cake!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25" o:spid="_x0000_s1026" type="#_x0000_t202" style="position:absolute;left:0;text-align:left;margin-left:286.5pt;margin-top:491pt;width:258.6pt;height:148.4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" filled="f" stroked="f">
                <v:textbox>
                  <w:txbxContent>
                    <w:p w:rsidR="00BA4E06" w:rsidRPr="007C4409" w:rsidRDefault="00571427" w:rsidP="00370DF3">
                      <w:pPr>
                        <w:pStyle w:val="HappyBirthday"/>
                        <w:jc w:val="center"/>
                        <w:rPr>
                          <w:rFonts w:asciiTheme="minorHAnsi" w:hAnsiTheme="minorHAnsi"/>
                          <w:b/>
                          <w:color w:val="FF0000"/>
                          <w:sz w:val="36"/>
                          <w:szCs w:val="36"/>
                        </w:rPr>
                      </w:pPr>
                      <w:r w:rsidRPr="007C4409">
                        <w:rPr>
                          <w:rFonts w:asciiTheme="minorHAnsi" w:hAnsiTheme="minorHAnsi"/>
                          <w:b/>
                          <w:color w:val="FF0000"/>
                          <w:sz w:val="36"/>
                          <w:szCs w:val="36"/>
                        </w:rPr>
                        <w:t>Happ</w:t>
                      </w:r>
                      <w:r w:rsidR="005509F0" w:rsidRPr="007C4409">
                        <w:rPr>
                          <w:rFonts w:asciiTheme="minorHAnsi" w:hAnsiTheme="minorHAnsi"/>
                          <w:b/>
                          <w:color w:val="FF0000"/>
                          <w:sz w:val="36"/>
                          <w:szCs w:val="36"/>
                        </w:rPr>
                        <w:t>y Birthday</w:t>
                      </w:r>
                    </w:p>
                    <w:p w:rsidR="00571427" w:rsidRDefault="00571427" w:rsidP="00370DF3">
                      <w:pPr>
                        <w:pStyle w:val="HappyBirthday"/>
                        <w:jc w:val="center"/>
                      </w:pPr>
                      <w:bookmarkStart w:id="1" w:name="_GoBack"/>
                      <w:bookmarkEnd w:id="1"/>
                    </w:p>
                    <w:p w:rsidR="00571427" w:rsidRDefault="00571427" w:rsidP="00370DF3">
                      <w:pPr>
                        <w:pStyle w:val="HappyBirthday"/>
                        <w:jc w:val="center"/>
                      </w:pPr>
                    </w:p>
                    <w:p w:rsidR="00571427" w:rsidRDefault="00571427" w:rsidP="00370DF3">
                      <w:pPr>
                        <w:pStyle w:val="HappyBirthday"/>
                        <w:jc w:val="center"/>
                      </w:pPr>
                      <w:r>
                        <w:t xml:space="preserve">I hope you </w:t>
                      </w:r>
                      <w:r w:rsidR="00685E3F">
                        <w:t>enjoy</w:t>
                      </w:r>
                      <w:r>
                        <w:t xml:space="preserve"> your favorite</w:t>
                      </w:r>
                    </w:p>
                    <w:p w:rsidR="00571427" w:rsidRDefault="00571427" w:rsidP="00370DF3">
                      <w:pPr>
                        <w:pStyle w:val="HappyBirthday"/>
                        <w:jc w:val="center"/>
                      </w:pPr>
                      <w:r>
                        <w:t>Cake!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3A69BB">
        <w:rPr>
          <w:noProof/>
        </w:rPr>
        <mc:AlternateContent>
          <mc:Choice Requires="wps">
            <w:drawing>
              <wp:anchor distT="0" distB="0" distL="114300" distR="114300" simplePos="0" relativeHeight="251654139" behindDoc="1" locked="0" layoutInCell="1" allowOverlap="1" wp14:editId="612AF256">
                <wp:simplePos x="0" y="0"/>
                <wp:positionH relativeFrom="column">
                  <wp:posOffset>-641350</wp:posOffset>
                </wp:positionH>
                <wp:positionV relativeFrom="paragraph">
                  <wp:posOffset>4653280</wp:posOffset>
                </wp:positionV>
                <wp:extent cx="6821170" cy="3986530"/>
                <wp:effectExtent l="63500" t="71755" r="68580" b="66040"/>
                <wp:wrapNone/>
                <wp:docPr id="12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21170" cy="3986530"/>
                        </a:xfrm>
                        <a:prstGeom prst="rect">
                          <a:avLst/>
                        </a:prstGeom>
                        <a:noFill/>
                        <a:ln w="127000">
                          <a:solidFill>
                            <a:srgbClr val="272727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A5A5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5" o:spid="_x0000_s1026" style="position:absolute;margin-left:-50.5pt;margin-top:366.4pt;width:537.1pt;height:313.9pt;z-index:-2516623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" filled="f" fillcolor="#5a5a5a" strokecolor="#272727" strokeweight="10pt"/>
            </w:pict>
          </mc:Fallback>
        </mc:AlternateContent>
      </w:r>
      <w:r w:rsidR="003A69BB">
        <w:rPr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editId="2C6D39B8">
                <wp:simplePos x="0" y="0"/>
                <wp:positionH relativeFrom="column">
                  <wp:posOffset>-641350</wp:posOffset>
                </wp:positionH>
                <wp:positionV relativeFrom="paragraph">
                  <wp:posOffset>4660265</wp:posOffset>
                </wp:positionV>
                <wp:extent cx="6821170" cy="3973195"/>
                <wp:effectExtent l="6350" t="12065" r="11430" b="15240"/>
                <wp:wrapNone/>
                <wp:docPr id="11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6821170" cy="397319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A5A5A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3" o:spid="_x0000_s1026" style="position:absolute;margin-left:-50.5pt;margin-top:366.95pt;width:537.1pt;height:312.85pt;rotation:180;flip:y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" filled="f" fillcolor="#5a5a5a" strokecolor="white [3212]" strokeweight="1pt">
                <v:stroke dashstyle="dashDot"/>
              </v:rect>
            </w:pict>
          </mc:Fallback>
        </mc:AlternateContent>
      </w:r>
      <w:r w:rsidR="003A69B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editId="6674ACED">
                <wp:simplePos x="0" y="0"/>
                <wp:positionH relativeFrom="column">
                  <wp:posOffset>725170</wp:posOffset>
                </wp:positionH>
                <wp:positionV relativeFrom="paragraph">
                  <wp:posOffset>6368415</wp:posOffset>
                </wp:positionV>
                <wp:extent cx="147320" cy="113665"/>
                <wp:effectExtent l="20320" t="15240" r="22860" b="13970"/>
                <wp:wrapNone/>
                <wp:docPr id="10" name="Freeform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0800000" flipH="1" flipV="1">
                          <a:off x="0" y="0"/>
                          <a:ext cx="147320" cy="113665"/>
                        </a:xfrm>
                        <a:custGeom>
                          <a:avLst/>
                          <a:gdLst>
                            <a:gd name="T0" fmla="*/ 56 w 441"/>
                            <a:gd name="T1" fmla="*/ 39 h 341"/>
                            <a:gd name="T2" fmla="*/ 0 w 441"/>
                            <a:gd name="T3" fmla="*/ 341 h 341"/>
                            <a:gd name="T4" fmla="*/ 441 w 441"/>
                            <a:gd name="T5" fmla="*/ 209 h 341"/>
                            <a:gd name="T6" fmla="*/ 187 w 441"/>
                            <a:gd name="T7" fmla="*/ 0 h 341"/>
                            <a:gd name="T8" fmla="*/ 56 w 441"/>
                            <a:gd name="T9" fmla="*/ 39 h 3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41" h="341">
                              <a:moveTo>
                                <a:pt x="56" y="39"/>
                              </a:moveTo>
                              <a:lnTo>
                                <a:pt x="0" y="341"/>
                              </a:lnTo>
                              <a:lnTo>
                                <a:pt x="441" y="209"/>
                              </a:lnTo>
                              <a:lnTo>
                                <a:pt x="187" y="0"/>
                              </a:lnTo>
                              <a:lnTo>
                                <a:pt x="56" y="39"/>
                              </a:lnTo>
                              <a:close/>
                            </a:path>
                          </a:pathLst>
                        </a:custGeom>
                        <a:gradFill rotWithShape="1">
                          <a:gsLst>
                            <a:gs pos="0">
                              <a:schemeClr val="accent3">
                                <a:lumMod val="100000"/>
                                <a:lumOff val="0"/>
                                <a:alpha val="80000"/>
                              </a:schemeClr>
                            </a:gs>
                            <a:gs pos="100000">
                              <a:schemeClr val="accent3">
                                <a:lumMod val="100000"/>
                                <a:lumOff val="0"/>
                                <a:gamma/>
                                <a:tint val="0"/>
                                <a:invGamma/>
                              </a:schemeClr>
                            </a:gs>
                          </a:gsLst>
                          <a:lin ang="2700000" scaled="1"/>
                        </a:gradFill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1" o:spid="_x0000_s1026" style="position:absolute;margin-left:57.1pt;margin-top:501.45pt;width:11.6pt;height:8.95pt;rotation:180;flip:x 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41,3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" path="m56,39l,341,441,209,187,,56,39xe" fillcolor="#ff953e [3206]" strokecolor="#7f7f7f" strokeweight=".5pt">
                <v:fill opacity="52428f" color2="#ff953e [3206]" rotate="t" angle="45" focus="100%" type="gradient"/>
                <v:path arrowok="t" o:connecttype="custom" o:connectlocs="18707,13000;0,113665;147320,69666;62469,0;18707,13000" o:connectangles="0,0,0,0,0"/>
              </v:shape>
            </w:pict>
          </mc:Fallback>
        </mc:AlternateContent>
      </w:r>
      <w:r w:rsidR="003A69B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editId="79FDD6DE">
                <wp:simplePos x="0" y="0"/>
                <wp:positionH relativeFrom="column">
                  <wp:posOffset>675640</wp:posOffset>
                </wp:positionH>
                <wp:positionV relativeFrom="paragraph">
                  <wp:posOffset>6265545</wp:posOffset>
                </wp:positionV>
                <wp:extent cx="287655" cy="1816735"/>
                <wp:effectExtent l="8890" t="7620" r="8255" b="13970"/>
                <wp:wrapNone/>
                <wp:docPr id="9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1600000">
                          <a:off x="0" y="0"/>
                          <a:ext cx="287655" cy="1816735"/>
                        </a:xfrm>
                        <a:custGeom>
                          <a:avLst/>
                          <a:gdLst>
                            <a:gd name="T0" fmla="*/ 93 w 453"/>
                            <a:gd name="T1" fmla="*/ 0 h 2861"/>
                            <a:gd name="T2" fmla="*/ 277 w 453"/>
                            <a:gd name="T3" fmla="*/ 842 h 2861"/>
                            <a:gd name="T4" fmla="*/ 25 w 453"/>
                            <a:gd name="T5" fmla="*/ 2030 h 2861"/>
                            <a:gd name="T6" fmla="*/ 453 w 453"/>
                            <a:gd name="T7" fmla="*/ 2861 h 286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3" h="2861">
                              <a:moveTo>
                                <a:pt x="93" y="0"/>
                              </a:moveTo>
                              <a:cubicBezTo>
                                <a:pt x="124" y="140"/>
                                <a:pt x="288" y="504"/>
                                <a:pt x="277" y="842"/>
                              </a:cubicBezTo>
                              <a:cubicBezTo>
                                <a:pt x="205" y="1329"/>
                                <a:pt x="0" y="1554"/>
                                <a:pt x="25" y="2030"/>
                              </a:cubicBezTo>
                              <a:cubicBezTo>
                                <a:pt x="50" y="2506"/>
                                <a:pt x="364" y="2688"/>
                                <a:pt x="453" y="2861"/>
                              </a:cubicBezTo>
                            </a:path>
                          </a:pathLst>
                        </a:custGeom>
                        <a:noFill/>
                        <a:ln w="6350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110" o:spid="_x0000_s1026" style="position:absolute;margin-left:53.2pt;margin-top:493.35pt;width:22.65pt;height:143.0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453,28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" path="m93,v31,140,195,504,184,842c205,1329,,1554,25,2030v25,476,339,658,428,831e" filled="f" strokecolor="#7f7f7f" strokeweight=".5pt">
                <v:path arrowok="t" o:connecttype="custom" o:connectlocs="59055,0;175895,534670;15875,1289050;287655,1816735" o:connectangles="0,0,0,0"/>
              </v:shape>
            </w:pict>
          </mc:Fallback>
        </mc:AlternateContent>
      </w:r>
      <w:r w:rsidR="003A69B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editId="1AB838CE">
                <wp:simplePos x="0" y="0"/>
                <wp:positionH relativeFrom="column">
                  <wp:posOffset>101600</wp:posOffset>
                </wp:positionH>
                <wp:positionV relativeFrom="paragraph">
                  <wp:posOffset>5321300</wp:posOffset>
                </wp:positionV>
                <wp:extent cx="977900" cy="1084580"/>
                <wp:effectExtent l="63500" t="63500" r="73025" b="80645"/>
                <wp:wrapNone/>
                <wp:docPr id="8" name="Oval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9979488" flipH="1" flipV="1">
                          <a:off x="0" y="0"/>
                          <a:ext cx="977900" cy="1084580"/>
                        </a:xfrm>
                        <a:prstGeom prst="ellipse">
                          <a:avLst/>
                        </a:prstGeom>
                        <a:gradFill rotWithShape="1">
                          <a:gsLst>
                            <a:gs pos="0"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gs>
                            <a:gs pos="50000">
                              <a:schemeClr val="accent6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6">
                                <a:lumMod val="60000"/>
                                <a:lumOff val="40000"/>
                                <a:alpha val="80000"/>
                              </a:schemeClr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106" o:spid="_x0000_s1026" style="position:absolute;margin-left:8pt;margin-top:419pt;width:77pt;height:85.4pt;rotation:10900262fd;flip:x 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" fillcolor="#98b8d7 [1945]" strokecolor="#5488bc [3209]" strokeweight="1pt">
                <v:fill opacity="52428f" color2="#5488bc [3209]" rotate="t" focus="50%" type="gradient"/>
                <v:shadow on="t" color="#264462 [1609]" offset="1pt"/>
              </v:oval>
            </w:pict>
          </mc:Fallback>
        </mc:AlternateContent>
      </w:r>
      <w:r w:rsidR="003A69BB">
        <w:rPr>
          <w:noProof/>
        </w:rPr>
        <mc:AlternateContent>
          <mc:Choice Requires="wpg">
            <w:drawing>
              <wp:anchor distT="0" distB="0" distL="114300" distR="114300" simplePos="0" relativeHeight="251628521" behindDoc="1" locked="0" layoutInCell="1" allowOverlap="1" wp14:editId="13D829D1">
                <wp:simplePos x="0" y="0"/>
                <wp:positionH relativeFrom="column">
                  <wp:posOffset>-614045</wp:posOffset>
                </wp:positionH>
                <wp:positionV relativeFrom="paragraph">
                  <wp:posOffset>4691380</wp:posOffset>
                </wp:positionV>
                <wp:extent cx="6766560" cy="3886200"/>
                <wp:effectExtent l="0" t="0" r="635" b="4445"/>
                <wp:wrapNone/>
                <wp:docPr id="2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3886200"/>
                          <a:chOff x="5900" y="819"/>
                          <a:chExt cx="4320" cy="6120"/>
                        </a:xfrm>
                      </wpg:grpSpPr>
                      <wps:wsp>
                        <wps:cNvPr id="5" name="Rectangle 120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9257" y="819"/>
                            <a:ext cx="963" cy="61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B5DBE4"/>
                              </a:gs>
                              <a:gs pos="100000">
                                <a:srgbClr val="FFC5B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F7F7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21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8724" y="819"/>
                            <a:ext cx="534" cy="61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C5BF"/>
                              </a:gs>
                              <a:gs pos="100000">
                                <a:srgbClr val="FFD4B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F7F7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122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6747" y="819"/>
                            <a:ext cx="1279" cy="61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B5DBE4"/>
                              </a:gs>
                              <a:gs pos="50000">
                                <a:srgbClr val="FFC5BF"/>
                              </a:gs>
                              <a:gs pos="100000">
                                <a:srgbClr val="B5DBE4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F7F7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123"/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8018" y="819"/>
                            <a:ext cx="720" cy="61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B5DBE4"/>
                              </a:gs>
                              <a:gs pos="100000">
                                <a:srgbClr val="FFD4B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F7F7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124"/>
                        <wps:cNvSpPr>
                          <a:spLocks noChangeArrowheads="1"/>
                        </wps:cNvSpPr>
                        <wps:spPr bwMode="auto">
                          <a:xfrm rot="10800000">
                            <a:off x="5900" y="819"/>
                            <a:ext cx="848" cy="612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B5DBE4"/>
                              </a:gs>
                              <a:gs pos="100000">
                                <a:srgbClr val="FFD4B1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F7F7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9" o:spid="_x0000_s1026" style="position:absolute;margin-left:-48.35pt;margin-top:369.4pt;width:532.8pt;height:306pt;z-index:-251687959" coordorigin="5900,819" coordsize="4320,6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">
                <v:rect id="Rectangle 120" o:spid="_x0000_s1027" style="position:absolute;left:9257;top:819;width:963;height:61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sDvMMA&#10;AADaAAAADwAAAGRycy9kb3ducmV2LnhtbESPQWvCQBSE7wX/w/IK3uqmCrZN3QQRRA89aFro9ZF9&#10;zYbuvo3ZVZN/3xWEHoeZ+YZZlYOz4kJ9aD0reJ5lIIhrr1tuFHx9bp9eQYSIrNF6JgUjBSiLycMK&#10;c+2vfKRLFRuRIBxyVGBi7HIpQ23IYZj5jjh5P753GJPsG6l7vCa4s3KeZUvpsOW0YLCjjaH6tzo7&#10;BW/jx+F4PvGBol3a025cfJsXVmr6OKzfQUQa4n/43t5rBQu4XUk3QB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zsDvMMAAADaAAAADwAAAAAAAAAAAAAAAACYAgAAZHJzL2Rv&#10;d25yZXYueG1sUEsFBgAAAAAEAAQA9QAAAIgDAAAAAA==&#10;" fillcolor="#b5dbe4" stroked="f" strokecolor="#7f7f7f">
                  <v:fill color2="#ffc5bf" rotate="t" angle="90" focus="100%" type="gradient"/>
                </v:rect>
                <v:rect id="Rectangle 121" o:spid="_x0000_s1028" style="position:absolute;left:8724;top:819;width:534;height:61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TZWZMQA&#10;AADaAAAADwAAAGRycy9kb3ducmV2LnhtbESPT2sCMRTE7wW/Q3hCbzVrW4qsRrFFsZUe6h88PzfP&#10;3bWblyVJNfbTN0LB4zAzv2FGk2gacSLna8sK+r0MBHFhdc2lgu1m/jAA4QOyxsYyKbiQh8m4czfC&#10;XNszr+i0DqVIEPY5KqhCaHMpfVGRQd+zLXHyDtYZDEm6UmqH5wQ3jXzMshdpsOa0UGFLbxUV3+sf&#10;o+ArlMfZLvql+Yyt+316XXzsLwul7rtxOgQRKIZb+L/9rhU8w/VKugFy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02VmTEAAAA2gAAAA8AAAAAAAAAAAAAAAAAmAIAAGRycy9k&#10;b3ducmV2LnhtbFBLBQYAAAAABAAEAPUAAACJAwAAAAA=&#10;" fillcolor="#ffc5bf" stroked="f" strokecolor="#7f7f7f">
                  <v:fill color2="#ffd4b1" rotate="t" angle="90" focus="100%" type="gradient"/>
                </v:rect>
                <v:rect id="Rectangle 122" o:spid="_x0000_s1029" style="position:absolute;left:6747;top:819;width:1279;height:61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OuzsMA&#10;AADaAAAADwAAAGRycy9kb3ducmV2LnhtbESPzWrCQBSF9wXfYbhCN6ITmyqSOgkiiKFdiEZcXzLX&#10;JDRzJ2RGjW/fKRS6PJyfj7POBtOKO/WusaxgPotAEJdWN1wpOBe76QqE88gaW8uk4EkOsnT0ssZE&#10;2wcf6X7ylQgj7BJUUHvfJVK6siaDbmY74uBdbW/QB9lXUvf4COOmlW9RtJQGGw6EGjva1lR+n24m&#10;cCeriTnsv67L/DOOL1gU75dNodTreNh8gPA0+P/wXzvXChbweyXcAJn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gOuzsMAAADaAAAADwAAAAAAAAAAAAAAAACYAgAAZHJzL2Rv&#10;d25yZXYueG1sUEsFBgAAAAAEAAQA9QAAAIgDAAAAAA==&#10;" fillcolor="#b5dbe4" stroked="f" strokecolor="#7f7f7f">
                  <v:fill color2="#ffc5bf" rotate="t" angle="90" focus="50%" type="gradient"/>
                </v:rect>
                <v:rect id="Rectangle 123" o:spid="_x0000_s1030" style="position:absolute;left:8018;top:819;width:720;height:6120;rotation:180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e1rhsEA&#10;AADaAAAADwAAAGRycy9kb3ducmV2LnhtbESPQWsCMRSE7wX/Q3iCt5roQWQ1iggWQTxUPXh8bJ67&#10;i5uXmKTu+u9NodDjMDPfMMt1b1vxpBAbxxomYwWCuHSm4UrD5bz7nIOICdlg65g0vCjCejX4WGJh&#10;XMff9DylSmQIxwI11Cn5QspY1mQxjp0nzt7NBYspy1BJE7DLcNvKqVIzabHhvFCjp21N5f30YzV0&#10;1bl77MLh/nXw13l5cao/eqX1aNhvFiAS9ek//NfeGw0z+L2Sb4Bcv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Hta4bBAAAA2gAAAA8AAAAAAAAAAAAAAAAAmAIAAGRycy9kb3du&#10;cmV2LnhtbFBLBQYAAAAABAAEAPUAAACGAwAAAAA=&#10;" fillcolor="#b5dbe4" stroked="f" strokecolor="#7f7f7f">
                  <v:fill color2="#ffd4b1" rotate="t" angle="90" focus="100%" type="gradient"/>
                </v:rect>
                <v:rect id="Rectangle 124" o:spid="_x0000_s1031" style="position:absolute;left:5900;top:819;width:848;height:6120;rotation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RWq8EA&#10;AADaAAAADwAAAGRycy9kb3ducmV2LnhtbESPQWsCMRSE7wX/Q3hCbzWrQq2rUcRS6tW1PfT22Dw3&#10;i5uXNUnd9N83hYLHYWa+YdbbZDtxIx9axwqmkwIEce10y42Cj9Pb0wuIEJE1do5JwQ8F2G5GD2ss&#10;tRv4SLcqNiJDOJSowMTYl1KG2pDFMHE9cfbOzluMWfpGao9DhttOzoriWVpsOS8Y7GlvqL5U31ZB&#10;qvxSvs73n/OrOQT+ej/aOCSlHsdptwIRKcV7+L990AoW8Hcl3w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kVqvBAAAA2gAAAA8AAAAAAAAAAAAAAAAAmAIAAGRycy9kb3du&#10;cmV2LnhtbFBLBQYAAAAABAAEAPUAAACGAwAAAAA=&#10;" fillcolor="#b5dbe4" stroked="f" strokecolor="#7f7f7f">
                  <v:fill color2="#ffd4b1" rotate="t" angle="90" focus="100%" type="gradient"/>
                </v:rect>
              </v:group>
            </w:pict>
          </mc:Fallback>
        </mc:AlternateContent>
      </w:r>
    </w:p>
    <w:sectPr w:rsidR="00BA4E06" w:rsidSect="00BA4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7C6A5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0B72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72AEE5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B6082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1427"/>
    <w:rsid w:val="00322683"/>
    <w:rsid w:val="00370DF3"/>
    <w:rsid w:val="003A69BB"/>
    <w:rsid w:val="005509F0"/>
    <w:rsid w:val="00571427"/>
    <w:rsid w:val="00685E3F"/>
    <w:rsid w:val="006942FF"/>
    <w:rsid w:val="00721F54"/>
    <w:rsid w:val="00794B01"/>
    <w:rsid w:val="007A4F87"/>
    <w:rsid w:val="007C4409"/>
    <w:rsid w:val="00BA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A4E06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semiHidden/>
    <w:unhideWhenUsed/>
    <w:qFormat/>
    <w:rsid w:val="00BA4E06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Heading1"/>
    <w:next w:val="Normal"/>
    <w:link w:val="Heading2Char"/>
    <w:uiPriority w:val="1"/>
    <w:semiHidden/>
    <w:unhideWhenUsed/>
    <w:qFormat/>
    <w:rsid w:val="00BA4E06"/>
    <w:pPr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semiHidden/>
    <w:rsid w:val="00BA4E06"/>
    <w:rPr>
      <w:rFonts w:asciiTheme="majorHAnsi" w:hAnsiTheme="majorHAnsi"/>
      <w:color w:val="262626" w:themeColor="text1" w:themeTint="D9"/>
      <w:sz w:val="32"/>
    </w:rPr>
  </w:style>
  <w:style w:type="paragraph" w:customStyle="1" w:styleId="Body">
    <w:name w:val="Body"/>
    <w:basedOn w:val="Heading1"/>
    <w:next w:val="Normal"/>
    <w:rsid w:val="00BA4E06"/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BA4E06"/>
    <w:rPr>
      <w:rFonts w:asciiTheme="majorHAnsi" w:hAnsiTheme="majorHAnsi"/>
      <w:color w:val="262626" w:themeColor="text1" w:themeTint="D9"/>
      <w:sz w:val="36"/>
      <w:szCs w:val="36"/>
    </w:rPr>
  </w:style>
  <w:style w:type="paragraph" w:customStyle="1" w:styleId="HappyBirthday">
    <w:name w:val="Happy Birthday"/>
    <w:basedOn w:val="Normal"/>
    <w:qFormat/>
    <w:rsid w:val="00BA4E06"/>
    <w:pPr>
      <w:outlineLvl w:val="0"/>
    </w:pPr>
    <w:rPr>
      <w:rFonts w:asciiTheme="majorHAnsi" w:hAnsiTheme="majorHAnsi"/>
      <w:sz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1" w:unhideWhenUsed="0" w:qFormat="1"/>
    <w:lsdException w:name="heading 3" w:uiPriority="1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uiPriority="6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A4E06"/>
    <w:rPr>
      <w:color w:val="262626" w:themeColor="text1" w:themeTint="D9"/>
    </w:rPr>
  </w:style>
  <w:style w:type="paragraph" w:styleId="Heading1">
    <w:name w:val="heading 1"/>
    <w:basedOn w:val="Normal"/>
    <w:next w:val="Normal"/>
    <w:link w:val="Heading1Char"/>
    <w:semiHidden/>
    <w:unhideWhenUsed/>
    <w:qFormat/>
    <w:rsid w:val="00BA4E06"/>
    <w:pPr>
      <w:outlineLvl w:val="0"/>
    </w:pPr>
    <w:rPr>
      <w:rFonts w:asciiTheme="majorHAnsi" w:hAnsiTheme="majorHAnsi"/>
      <w:sz w:val="32"/>
    </w:rPr>
  </w:style>
  <w:style w:type="paragraph" w:styleId="Heading2">
    <w:name w:val="heading 2"/>
    <w:basedOn w:val="Heading1"/>
    <w:next w:val="Normal"/>
    <w:link w:val="Heading2Char"/>
    <w:uiPriority w:val="1"/>
    <w:semiHidden/>
    <w:unhideWhenUsed/>
    <w:qFormat/>
    <w:rsid w:val="00BA4E06"/>
    <w:pPr>
      <w:outlineLvl w:val="1"/>
    </w:pPr>
    <w:rPr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4E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0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semiHidden/>
    <w:rsid w:val="00BA4E06"/>
    <w:rPr>
      <w:rFonts w:asciiTheme="majorHAnsi" w:hAnsiTheme="majorHAnsi"/>
      <w:color w:val="262626" w:themeColor="text1" w:themeTint="D9"/>
      <w:sz w:val="32"/>
    </w:rPr>
  </w:style>
  <w:style w:type="paragraph" w:customStyle="1" w:styleId="Body">
    <w:name w:val="Body"/>
    <w:basedOn w:val="Heading1"/>
    <w:next w:val="Normal"/>
    <w:rsid w:val="00BA4E06"/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BA4E06"/>
    <w:rPr>
      <w:rFonts w:asciiTheme="majorHAnsi" w:hAnsiTheme="majorHAnsi"/>
      <w:color w:val="262626" w:themeColor="text1" w:themeTint="D9"/>
      <w:sz w:val="36"/>
      <w:szCs w:val="36"/>
    </w:rPr>
  </w:style>
  <w:style w:type="paragraph" w:customStyle="1" w:styleId="HappyBirthday">
    <w:name w:val="Happy Birthday"/>
    <w:basedOn w:val="Normal"/>
    <w:qFormat/>
    <w:rsid w:val="00BA4E06"/>
    <w:pPr>
      <w:outlineLvl w:val="0"/>
    </w:pPr>
    <w:rPr>
      <w:rFonts w:asciiTheme="majorHAnsi" w:hAnsiTheme="majorHAnsi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ichard%20Admin\Application%20Data\Microsoft\Templates\Birthday%20card.dotx" TargetMode="External"/></Relationships>
</file>

<file path=word/theme/theme1.xml><?xml version="1.0" encoding="utf-8"?>
<a:theme xmlns:a="http://schemas.openxmlformats.org/drawingml/2006/main" name="Custom Theme">
  <a:themeElements>
    <a:clrScheme name="Deluxe">
      <a:dk1>
        <a:sysClr val="windowText" lastClr="000000"/>
      </a:dk1>
      <a:lt1>
        <a:sysClr val="window" lastClr="FFFFFF"/>
      </a:lt1>
      <a:dk2>
        <a:srgbClr val="30356E"/>
      </a:dk2>
      <a:lt2>
        <a:srgbClr val="FFF9E5"/>
      </a:lt2>
      <a:accent1>
        <a:srgbClr val="CC4757"/>
      </a:accent1>
      <a:accent2>
        <a:srgbClr val="FF6F61"/>
      </a:accent2>
      <a:accent3>
        <a:srgbClr val="FF953E"/>
      </a:accent3>
      <a:accent4>
        <a:srgbClr val="F8BD52"/>
      </a:accent4>
      <a:accent5>
        <a:srgbClr val="46A6BD"/>
      </a:accent5>
      <a:accent6>
        <a:srgbClr val="5488BC"/>
      </a:accent6>
      <a:hlink>
        <a:srgbClr val="FA7D7A"/>
      </a:hlink>
      <a:folHlink>
        <a:srgbClr val="FFCF3E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宋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2009-09-23T05:04:00Z</outs:dateTime>
      <outs:isPinned>true</outs:isPinned>
    </outs:relatedDate>
    <outs:relatedDate>
      <outs:type>2</outs:type>
      <outs:displayName>Created</outs:displayName>
      <outs:dateTime>2009-09-19T09:08:00Z</outs:dateTime>
      <outs:isPinned>true</outs:isPinned>
    </outs:relatedDate>
    <outs:relatedDate>
      <outs:type>4</outs:type>
      <outs:displayName>Last Printed</outs:displayName>
      <outs:dateTime>2006-08-01T17:47:00Z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Nancy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87987-331D-4D11-805E-C6C6BA70D2F8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C6F5290-17D4-4910-9901-E3C1F2D5F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Birthday card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Firstname Lastname</cp:lastModifiedBy>
  <cp:revision>4</cp:revision>
  <cp:lastPrinted>2006-08-01T17:47:00Z</cp:lastPrinted>
  <dcterms:created xsi:type="dcterms:W3CDTF">2010-03-05T20:18:00Z</dcterms:created>
  <dcterms:modified xsi:type="dcterms:W3CDTF">2014-05-21T20:44:00Z</dcterms:modified>
</cp:coreProperties>
</file>