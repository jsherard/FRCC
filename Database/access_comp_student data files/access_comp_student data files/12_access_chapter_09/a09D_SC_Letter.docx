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DE4" w:rsidRDefault="00EC7C0D" w:rsidP="00EC7C0D">
      <w:pPr>
        <w:pStyle w:val="DocumentLabel"/>
        <w:spacing w:before="0"/>
        <w:jc w:val="right"/>
      </w:pPr>
      <w:r>
        <w:rPr>
          <w:noProof/>
        </w:rPr>
        <w:drawing>
          <wp:inline distT="0" distB="0" distL="0" distR="0" wp14:editId="13E19DD7">
            <wp:extent cx="1741081" cy="1143000"/>
            <wp:effectExtent l="38100" t="38100" r="11519" b="19050"/>
            <wp:docPr id="1" name="Picture 1" descr="C:\Users\Nancy\Pictures\a09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cy\Pictures\a09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081" cy="1143000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</wp:inline>
        </w:drawing>
      </w:r>
    </w:p>
    <w:p w:rsidR="00863E7F" w:rsidRDefault="00863E7F" w:rsidP="00863E7F"/>
    <w:p w:rsidR="00285501" w:rsidRDefault="00285501" w:rsidP="00863E7F"/>
    <w:p w:rsidR="00285501" w:rsidRDefault="00285501" w:rsidP="00863E7F"/>
    <w:p w:rsidR="00863E7F" w:rsidRDefault="003A6E17" w:rsidP="00863E7F">
      <w:r>
        <w:t>June 1, 2016</w:t>
      </w:r>
    </w:p>
    <w:p w:rsidR="00424A4D" w:rsidRDefault="00424A4D" w:rsidP="00863E7F"/>
    <w:p w:rsidR="00424A4D" w:rsidRDefault="00424A4D" w:rsidP="00863E7F"/>
    <w:p w:rsidR="00863E7F" w:rsidRDefault="00863E7F" w:rsidP="00863E7F"/>
    <w:p w:rsidR="00C761A9" w:rsidRDefault="00863E7F" w:rsidP="00863E7F">
      <w:r>
        <w:t>Dear</w:t>
      </w:r>
    </w:p>
    <w:p w:rsidR="00C761A9" w:rsidRDefault="00C761A9" w:rsidP="00863E7F"/>
    <w:p w:rsidR="00863E7F" w:rsidRDefault="00C761A9" w:rsidP="00863E7F">
      <w:r>
        <w:t>L</w:t>
      </w:r>
      <w:bookmarkStart w:id="0" w:name="_GoBack"/>
      <w:bookmarkEnd w:id="0"/>
      <w:r w:rsidR="00863E7F">
        <w:t xml:space="preserve">iberty Motors is pleased to announce that we are now offering an expanded line of sports cars. Please come by the show room to view our </w:t>
      </w:r>
      <w:r w:rsidR="00B179F1">
        <w:t>updated</w:t>
      </w:r>
      <w:r w:rsidR="00863E7F">
        <w:t xml:space="preserve"> inventory.</w:t>
      </w:r>
    </w:p>
    <w:p w:rsidR="00285501" w:rsidRDefault="00285501" w:rsidP="00863E7F"/>
    <w:p w:rsidR="00863E7F" w:rsidRDefault="00570044" w:rsidP="00863E7F">
      <w:r>
        <w:t>We are l</w:t>
      </w:r>
      <w:r w:rsidR="00863E7F">
        <w:t xml:space="preserve">ooking forward to </w:t>
      </w:r>
      <w:r>
        <w:t>seeing you</w:t>
      </w:r>
      <w:r w:rsidR="00B179F1">
        <w:t xml:space="preserve"> soon</w:t>
      </w:r>
      <w:r>
        <w:t>.</w:t>
      </w:r>
    </w:p>
    <w:p w:rsidR="00570044" w:rsidRDefault="00570044" w:rsidP="00863E7F"/>
    <w:p w:rsidR="00570044" w:rsidRDefault="00570044" w:rsidP="00863E7F">
      <w:r>
        <w:t>Sincerely,</w:t>
      </w:r>
    </w:p>
    <w:p w:rsidR="00285501" w:rsidRDefault="00285501" w:rsidP="00863E7F"/>
    <w:p w:rsidR="00285501" w:rsidRDefault="00285501" w:rsidP="00863E7F"/>
    <w:p w:rsidR="00D40A85" w:rsidRDefault="00D40A85" w:rsidP="00863E7F"/>
    <w:p w:rsidR="00863E7F" w:rsidRDefault="00863E7F" w:rsidP="00863E7F"/>
    <w:p w:rsidR="00863E7F" w:rsidRDefault="00570044" w:rsidP="00863E7F">
      <w:r>
        <w:t>Jessie Pine</w:t>
      </w:r>
    </w:p>
    <w:p w:rsidR="00863E7F" w:rsidRPr="00863E7F" w:rsidRDefault="00863E7F" w:rsidP="00863E7F">
      <w:r>
        <w:t>Auto Sales Manager</w:t>
      </w:r>
    </w:p>
    <w:sectPr w:rsidR="00863E7F" w:rsidRPr="00863E7F" w:rsidSect="00C56698">
      <w:footerReference w:type="even" r:id="rId10"/>
      <w:footerReference w:type="default" r:id="rId11"/>
      <w:footerReference w:type="first" r:id="rId12"/>
      <w:pgSz w:w="12240" w:h="15840" w:code="1"/>
      <w:pgMar w:top="1008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2BD" w:rsidRDefault="008962BD">
      <w:r>
        <w:separator/>
      </w:r>
    </w:p>
  </w:endnote>
  <w:endnote w:type="continuationSeparator" w:id="0">
    <w:p w:rsidR="008962BD" w:rsidRDefault="00896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698" w:rsidRDefault="004E5A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06DE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353C">
      <w:rPr>
        <w:rStyle w:val="PageNumber"/>
        <w:noProof/>
      </w:rPr>
      <w:t>1</w:t>
    </w:r>
    <w:r>
      <w:rPr>
        <w:rStyle w:val="PageNumber"/>
      </w:rPr>
      <w:fldChar w:fldCharType="end"/>
    </w:r>
  </w:p>
  <w:p w:rsidR="00C56698" w:rsidRDefault="00C56698">
    <w:pPr>
      <w:pStyle w:val="Footer"/>
    </w:pPr>
  </w:p>
  <w:p w:rsidR="00C56698" w:rsidRDefault="00C5669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698" w:rsidRDefault="00906DE4">
    <w:pPr>
      <w:pStyle w:val="Footer"/>
    </w:pPr>
    <w:r>
      <w:sym w:font="Wingdings" w:char="F06C"/>
    </w:r>
    <w:r>
      <w:t xml:space="preserve"> Page </w:t>
    </w:r>
    <w:r w:rsidR="004E5A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E5AFA">
      <w:rPr>
        <w:rStyle w:val="PageNumber"/>
      </w:rPr>
      <w:fldChar w:fldCharType="separate"/>
    </w:r>
    <w:r w:rsidR="00AA353C">
      <w:rPr>
        <w:rStyle w:val="PageNumber"/>
        <w:noProof/>
      </w:rPr>
      <w:t>1</w:t>
    </w:r>
    <w:r w:rsidR="004E5AFA">
      <w:rPr>
        <w:rStyle w:val="PageNumber"/>
      </w:rPr>
      <w:fldChar w:fldCharType="end"/>
    </w:r>
  </w:p>
  <w:p w:rsidR="00C56698" w:rsidRDefault="00C5669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698" w:rsidRDefault="00906DE4">
    <w:r>
      <w:rPr>
        <w:rStyle w:val="PageNumber"/>
      </w:rPr>
      <w:t>Sales Meeting Reminder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2BD" w:rsidRDefault="008962BD">
      <w:r>
        <w:separator/>
      </w:r>
    </w:p>
  </w:footnote>
  <w:footnote w:type="continuationSeparator" w:id="0">
    <w:p w:rsidR="008962BD" w:rsidRDefault="00896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1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Nancy\Documents\Go! Beta Solutions\Access Chapter 9 Solutions\Lastname_Firstname_9D_Sport_Vehicles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[9D Customers]"/>
    <w:activeRecord w:val="2"/>
    <w:odso>
      <w:table w:val=""/>
      <w:colDelim w:val="9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2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type w:val="dbColumn"/>
        <w:name w:val="State"/>
        <w:mappedName w:val="State"/>
        <w:column w:val="5"/>
        <w:lid w:val="en-US"/>
      </w:fieldMapData>
      <w:fieldMapData>
        <w:type w:val="dbColumn"/>
        <w:name w:val="ZIP"/>
        <w:mappedName w:val="Postal Cod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698"/>
    <w:rsid w:val="00285501"/>
    <w:rsid w:val="003A6E17"/>
    <w:rsid w:val="00424A4D"/>
    <w:rsid w:val="004E5AFA"/>
    <w:rsid w:val="00570044"/>
    <w:rsid w:val="006108F2"/>
    <w:rsid w:val="0061678F"/>
    <w:rsid w:val="006F6CC5"/>
    <w:rsid w:val="0071633A"/>
    <w:rsid w:val="00821669"/>
    <w:rsid w:val="00863E7F"/>
    <w:rsid w:val="008962BD"/>
    <w:rsid w:val="00906DE4"/>
    <w:rsid w:val="00AA353C"/>
    <w:rsid w:val="00B179F1"/>
    <w:rsid w:val="00C56698"/>
    <w:rsid w:val="00C761A9"/>
    <w:rsid w:val="00CC4C8A"/>
    <w:rsid w:val="00D11B89"/>
    <w:rsid w:val="00D40A85"/>
    <w:rsid w:val="00DE625F"/>
    <w:rsid w:val="00EC7C0D"/>
    <w:rsid w:val="00F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698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C56698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C56698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C56698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C56698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C56698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6698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C56698"/>
    <w:pPr>
      <w:keepNext/>
      <w:spacing w:line="220" w:lineRule="atLeast"/>
    </w:pPr>
  </w:style>
  <w:style w:type="paragraph" w:customStyle="1" w:styleId="CompanyName">
    <w:name w:val="Company Name"/>
    <w:basedOn w:val="Normal"/>
    <w:rsid w:val="00C56698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C56698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C56698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C56698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C56698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C56698"/>
    <w:pPr>
      <w:spacing w:after="600"/>
    </w:pPr>
  </w:style>
  <w:style w:type="paragraph" w:customStyle="1" w:styleId="HeadingBase">
    <w:name w:val="Heading Base"/>
    <w:basedOn w:val="BodyText"/>
    <w:next w:val="BodyText"/>
    <w:rsid w:val="00C56698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C56698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C56698"/>
    <w:pPr>
      <w:spacing w:before="220"/>
    </w:pPr>
  </w:style>
  <w:style w:type="character" w:customStyle="1" w:styleId="MessageHeaderLabel">
    <w:name w:val="Message Header Label"/>
    <w:rsid w:val="00C56698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C56698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C56698"/>
    <w:pPr>
      <w:ind w:left="1555"/>
    </w:pPr>
  </w:style>
  <w:style w:type="character" w:styleId="PageNumber">
    <w:name w:val="page number"/>
    <w:semiHidden/>
    <w:rsid w:val="00C56698"/>
    <w:rPr>
      <w:sz w:val="18"/>
    </w:rPr>
  </w:style>
  <w:style w:type="paragraph" w:customStyle="1" w:styleId="ReturnAddress">
    <w:name w:val="Return Address"/>
    <w:basedOn w:val="Normal"/>
    <w:rsid w:val="00C56698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C56698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C56698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C56698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DE4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C56698"/>
    <w:pPr>
      <w:ind w:left="1195" w:hanging="360"/>
    </w:pPr>
  </w:style>
  <w:style w:type="paragraph" w:styleId="List2">
    <w:name w:val="List 2"/>
    <w:basedOn w:val="Normal"/>
    <w:semiHidden/>
    <w:rsid w:val="00C56698"/>
    <w:pPr>
      <w:ind w:left="1555" w:hanging="360"/>
    </w:pPr>
  </w:style>
  <w:style w:type="paragraph" w:styleId="List3">
    <w:name w:val="List 3"/>
    <w:basedOn w:val="Normal"/>
    <w:semiHidden/>
    <w:rsid w:val="00C56698"/>
    <w:pPr>
      <w:ind w:left="1915" w:hanging="360"/>
    </w:pPr>
  </w:style>
  <w:style w:type="paragraph" w:styleId="List4">
    <w:name w:val="List 4"/>
    <w:basedOn w:val="Normal"/>
    <w:semiHidden/>
    <w:rsid w:val="00C56698"/>
    <w:pPr>
      <w:ind w:left="2275" w:hanging="360"/>
    </w:pPr>
  </w:style>
  <w:style w:type="paragraph" w:styleId="List5">
    <w:name w:val="List 5"/>
    <w:basedOn w:val="Normal"/>
    <w:semiHidden/>
    <w:rsid w:val="00C56698"/>
    <w:pPr>
      <w:ind w:left="2635" w:hanging="360"/>
    </w:pPr>
  </w:style>
  <w:style w:type="paragraph" w:styleId="ListBullet">
    <w:name w:val="List Bullet"/>
    <w:basedOn w:val="Normal"/>
    <w:autoRedefine/>
    <w:semiHidden/>
    <w:rsid w:val="00C56698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C56698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C56698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C56698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C56698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C56698"/>
    <w:pPr>
      <w:spacing w:after="120"/>
      <w:ind w:left="1195"/>
    </w:pPr>
  </w:style>
  <w:style w:type="paragraph" w:styleId="ListContinue2">
    <w:name w:val="List Continue 2"/>
    <w:basedOn w:val="Normal"/>
    <w:semiHidden/>
    <w:rsid w:val="00C56698"/>
    <w:pPr>
      <w:spacing w:after="120"/>
      <w:ind w:left="1555"/>
    </w:pPr>
  </w:style>
  <w:style w:type="paragraph" w:styleId="ListContinue3">
    <w:name w:val="List Continue 3"/>
    <w:basedOn w:val="Normal"/>
    <w:semiHidden/>
    <w:rsid w:val="00C56698"/>
    <w:pPr>
      <w:spacing w:after="120"/>
      <w:ind w:left="1915"/>
    </w:pPr>
  </w:style>
  <w:style w:type="paragraph" w:styleId="ListContinue4">
    <w:name w:val="List Continue 4"/>
    <w:basedOn w:val="Normal"/>
    <w:semiHidden/>
    <w:rsid w:val="00C56698"/>
    <w:pPr>
      <w:spacing w:after="120"/>
      <w:ind w:left="2275"/>
    </w:pPr>
  </w:style>
  <w:style w:type="paragraph" w:styleId="ListContinue5">
    <w:name w:val="List Continue 5"/>
    <w:basedOn w:val="Normal"/>
    <w:semiHidden/>
    <w:rsid w:val="00C56698"/>
    <w:pPr>
      <w:spacing w:after="120"/>
      <w:ind w:left="2635"/>
    </w:pPr>
  </w:style>
  <w:style w:type="paragraph" w:styleId="ListNumber">
    <w:name w:val="List Number"/>
    <w:basedOn w:val="Normal"/>
    <w:semiHidden/>
    <w:rsid w:val="00C56698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C56698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C56698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C56698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C56698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DE4"/>
    <w:rPr>
      <w:rFonts w:ascii="Tahoma" w:hAnsi="Tahoma" w:cs="Tahoma"/>
      <w:spacing w:val="-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698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C56698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C56698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C56698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C56698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C56698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6698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C56698"/>
    <w:pPr>
      <w:keepNext/>
      <w:spacing w:line="220" w:lineRule="atLeast"/>
    </w:pPr>
  </w:style>
  <w:style w:type="paragraph" w:customStyle="1" w:styleId="CompanyName">
    <w:name w:val="Company Name"/>
    <w:basedOn w:val="Normal"/>
    <w:rsid w:val="00C56698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C56698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C56698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C56698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C56698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C56698"/>
    <w:pPr>
      <w:spacing w:after="600"/>
    </w:pPr>
  </w:style>
  <w:style w:type="paragraph" w:customStyle="1" w:styleId="HeadingBase">
    <w:name w:val="Heading Base"/>
    <w:basedOn w:val="BodyText"/>
    <w:next w:val="BodyText"/>
    <w:rsid w:val="00C56698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C56698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C56698"/>
    <w:pPr>
      <w:spacing w:before="220"/>
    </w:pPr>
  </w:style>
  <w:style w:type="character" w:customStyle="1" w:styleId="MessageHeaderLabel">
    <w:name w:val="Message Header Label"/>
    <w:rsid w:val="00C56698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C56698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C56698"/>
    <w:pPr>
      <w:ind w:left="1555"/>
    </w:pPr>
  </w:style>
  <w:style w:type="character" w:styleId="PageNumber">
    <w:name w:val="page number"/>
    <w:semiHidden/>
    <w:rsid w:val="00C56698"/>
    <w:rPr>
      <w:sz w:val="18"/>
    </w:rPr>
  </w:style>
  <w:style w:type="paragraph" w:customStyle="1" w:styleId="ReturnAddress">
    <w:name w:val="Return Address"/>
    <w:basedOn w:val="Normal"/>
    <w:rsid w:val="00C56698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C56698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C56698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C56698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DE4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C56698"/>
    <w:pPr>
      <w:ind w:left="1195" w:hanging="360"/>
    </w:pPr>
  </w:style>
  <w:style w:type="paragraph" w:styleId="List2">
    <w:name w:val="List 2"/>
    <w:basedOn w:val="Normal"/>
    <w:semiHidden/>
    <w:rsid w:val="00C56698"/>
    <w:pPr>
      <w:ind w:left="1555" w:hanging="360"/>
    </w:pPr>
  </w:style>
  <w:style w:type="paragraph" w:styleId="List3">
    <w:name w:val="List 3"/>
    <w:basedOn w:val="Normal"/>
    <w:semiHidden/>
    <w:rsid w:val="00C56698"/>
    <w:pPr>
      <w:ind w:left="1915" w:hanging="360"/>
    </w:pPr>
  </w:style>
  <w:style w:type="paragraph" w:styleId="List4">
    <w:name w:val="List 4"/>
    <w:basedOn w:val="Normal"/>
    <w:semiHidden/>
    <w:rsid w:val="00C56698"/>
    <w:pPr>
      <w:ind w:left="2275" w:hanging="360"/>
    </w:pPr>
  </w:style>
  <w:style w:type="paragraph" w:styleId="List5">
    <w:name w:val="List 5"/>
    <w:basedOn w:val="Normal"/>
    <w:semiHidden/>
    <w:rsid w:val="00C56698"/>
    <w:pPr>
      <w:ind w:left="2635" w:hanging="360"/>
    </w:pPr>
  </w:style>
  <w:style w:type="paragraph" w:styleId="ListBullet">
    <w:name w:val="List Bullet"/>
    <w:basedOn w:val="Normal"/>
    <w:autoRedefine/>
    <w:semiHidden/>
    <w:rsid w:val="00C56698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C56698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C56698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C56698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C56698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C56698"/>
    <w:pPr>
      <w:spacing w:after="120"/>
      <w:ind w:left="1195"/>
    </w:pPr>
  </w:style>
  <w:style w:type="paragraph" w:styleId="ListContinue2">
    <w:name w:val="List Continue 2"/>
    <w:basedOn w:val="Normal"/>
    <w:semiHidden/>
    <w:rsid w:val="00C56698"/>
    <w:pPr>
      <w:spacing w:after="120"/>
      <w:ind w:left="1555"/>
    </w:pPr>
  </w:style>
  <w:style w:type="paragraph" w:styleId="ListContinue3">
    <w:name w:val="List Continue 3"/>
    <w:basedOn w:val="Normal"/>
    <w:semiHidden/>
    <w:rsid w:val="00C56698"/>
    <w:pPr>
      <w:spacing w:after="120"/>
      <w:ind w:left="1915"/>
    </w:pPr>
  </w:style>
  <w:style w:type="paragraph" w:styleId="ListContinue4">
    <w:name w:val="List Continue 4"/>
    <w:basedOn w:val="Normal"/>
    <w:semiHidden/>
    <w:rsid w:val="00C56698"/>
    <w:pPr>
      <w:spacing w:after="120"/>
      <w:ind w:left="2275"/>
    </w:pPr>
  </w:style>
  <w:style w:type="paragraph" w:styleId="ListContinue5">
    <w:name w:val="List Continue 5"/>
    <w:basedOn w:val="Normal"/>
    <w:semiHidden/>
    <w:rsid w:val="00C56698"/>
    <w:pPr>
      <w:spacing w:after="120"/>
      <w:ind w:left="2635"/>
    </w:pPr>
  </w:style>
  <w:style w:type="paragraph" w:styleId="ListNumber">
    <w:name w:val="List Number"/>
    <w:basedOn w:val="Normal"/>
    <w:semiHidden/>
    <w:rsid w:val="00C56698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C56698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C56698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C56698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C56698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DE4"/>
    <w:rPr>
      <w:rFonts w:ascii="Tahoma" w:hAnsi="Tahoma" w:cs="Tahoma"/>
      <w:spacing w:val="-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O!%20Series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2009-09-25T17:43:00Z</outs:dateTime>
      <outs:isPinned>true</outs:isPinned>
    </outs:relatedDate>
    <outs:relatedDate>
      <outs:type>2</outs:type>
      <outs:displayName>Created</outs:displayName>
      <outs:dateTime>2007-06-25T02:57:00Z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GO! Series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Nancy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F5A86016-222D-4AFB-8DA6-2094D7A8651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</Template>
  <TotalTime>2</TotalTime>
  <Pages>1</Pages>
  <Words>46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5</cp:revision>
  <dcterms:created xsi:type="dcterms:W3CDTF">2010-03-05T20:16:00Z</dcterms:created>
  <dcterms:modified xsi:type="dcterms:W3CDTF">2014-05-19T23:14:00Z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