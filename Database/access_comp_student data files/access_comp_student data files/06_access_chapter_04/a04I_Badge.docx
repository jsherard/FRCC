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A9AD4" w14:textId="77777777" w:rsidR="007169E2" w:rsidRDefault="007169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40B29055">
                <wp:simplePos x="3114675" y="9525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933700" cy="4162425"/>
                <wp:effectExtent l="0" t="0" r="0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16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7D423" w14:textId="77777777" w:rsidR="007169E2" w:rsidRPr="007169E2" w:rsidRDefault="007169E2" w:rsidP="007169E2">
                            <w:pPr>
                              <w:jc w:val="center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 w:rsidRPr="007169E2">
                              <w:rPr>
                                <w:b/>
                                <w:color w:val="000000"/>
                                <w:sz w:val="40"/>
                              </w:rPr>
                              <w:t>Identification Badge</w:t>
                            </w:r>
                          </w:p>
                          <w:p w14:paraId="4D721297" w14:textId="77777777" w:rsidR="007169E2" w:rsidRPr="007169E2" w:rsidRDefault="000C79B8" w:rsidP="007169E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editId="4D8733EF">
                                  <wp:extent cx="1628775" cy="164939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ndi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4017" cy="1654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3FF676" w14:textId="7FAD0714" w:rsidR="007169E2" w:rsidRDefault="00E15A7C" w:rsidP="007169E2">
                            <w:pPr>
                              <w:spacing w:after="0"/>
                              <w:jc w:val="center"/>
                            </w:pPr>
                            <w:r>
                              <w:t>Alisa Lopez</w:t>
                            </w:r>
                          </w:p>
                          <w:p w14:paraId="2CDECAE9" w14:textId="77777777" w:rsidR="007169E2" w:rsidRDefault="007169E2" w:rsidP="007169E2">
                            <w:pPr>
                              <w:jc w:val="center"/>
                            </w:pPr>
                            <w:r>
                              <w:t>ID 1005489</w:t>
                            </w:r>
                          </w:p>
                          <w:p w14:paraId="7A1B0F67" w14:textId="03724A81" w:rsidR="007169E2" w:rsidRDefault="00E15A7C" w:rsidP="007169E2">
                            <w:pPr>
                              <w:jc w:val="center"/>
                            </w:pPr>
                            <w:r>
                              <w:t>Hire Date: March 16, 2009</w:t>
                            </w:r>
                          </w:p>
                          <w:p w14:paraId="7B2ADC8C" w14:textId="77777777" w:rsidR="007169E2" w:rsidRPr="007169E2" w:rsidRDefault="007169E2" w:rsidP="007169E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44"/>
                              </w:rPr>
                            </w:pPr>
                            <w:r w:rsidRPr="007169E2">
                              <w:rPr>
                                <w:b/>
                                <w:i/>
                                <w:sz w:val="44"/>
                              </w:rPr>
                              <w:t>Health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231pt;height:327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" filled="f" strokecolor="black [3200]" strokeweight="2pt">
                <v:textbox>
                  <w:txbxContent>
                    <w:p w14:paraId="1D57D423" w14:textId="77777777" w:rsidR="007169E2" w:rsidRPr="007169E2" w:rsidRDefault="007169E2" w:rsidP="007169E2">
                      <w:pPr>
                        <w:jc w:val="center"/>
                        <w:rPr>
                          <w:b/>
                          <w:color w:val="000000"/>
                          <w:sz w:val="40"/>
                        </w:rPr>
                      </w:pPr>
                      <w:r w:rsidRPr="007169E2">
                        <w:rPr>
                          <w:b/>
                          <w:color w:val="000000"/>
                          <w:sz w:val="40"/>
                        </w:rPr>
                        <w:t>Identification Badge</w:t>
                      </w:r>
                    </w:p>
                    <w:p w14:paraId="4D721297" w14:textId="77777777" w:rsidR="007169E2" w:rsidRPr="007169E2" w:rsidRDefault="000C79B8" w:rsidP="007169E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editId="4D8733EF">
                            <wp:extent cx="1628775" cy="1649392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ndi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4017" cy="1654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3FF676" w14:textId="7FAD0714" w:rsidR="007169E2" w:rsidRDefault="00E15A7C" w:rsidP="007169E2">
                      <w:pPr>
                        <w:spacing w:after="0"/>
                        <w:jc w:val="center"/>
                      </w:pPr>
                      <w:r>
                        <w:t>Alisa Lopez</w:t>
                      </w:r>
                    </w:p>
                    <w:p w14:paraId="2CDECAE9" w14:textId="77777777" w:rsidR="007169E2" w:rsidRDefault="007169E2" w:rsidP="007169E2">
                      <w:pPr>
                        <w:jc w:val="center"/>
                      </w:pPr>
                      <w:r>
                        <w:t>ID 1005489</w:t>
                      </w:r>
                    </w:p>
                    <w:p w14:paraId="7A1B0F67" w14:textId="03724A81" w:rsidR="007169E2" w:rsidRDefault="00E15A7C" w:rsidP="007169E2">
                      <w:pPr>
                        <w:jc w:val="center"/>
                      </w:pPr>
                      <w:r>
                        <w:t>Hire Date: March 16, 2009</w:t>
                      </w:r>
                    </w:p>
                    <w:p w14:paraId="7B2ADC8C" w14:textId="77777777" w:rsidR="007169E2" w:rsidRPr="007169E2" w:rsidRDefault="007169E2" w:rsidP="007169E2">
                      <w:pPr>
                        <w:spacing w:after="0"/>
                        <w:jc w:val="center"/>
                        <w:rPr>
                          <w:b/>
                          <w:i/>
                          <w:sz w:val="44"/>
                        </w:rPr>
                      </w:pPr>
                      <w:r w:rsidRPr="007169E2">
                        <w:rPr>
                          <w:b/>
                          <w:i/>
                          <w:sz w:val="44"/>
                        </w:rPr>
                        <w:t>Health Services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71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2"/>
    <w:rsid w:val="000C79B8"/>
    <w:rsid w:val="006E2E72"/>
    <w:rsid w:val="007169E2"/>
    <w:rsid w:val="00E1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1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</cp:revision>
  <dcterms:created xsi:type="dcterms:W3CDTF">2009-12-06T01:00:00Z</dcterms:created>
  <dcterms:modified xsi:type="dcterms:W3CDTF">2009-12-07T22:47:00Z</dcterms:modified>
</cp:coreProperties>
</file>